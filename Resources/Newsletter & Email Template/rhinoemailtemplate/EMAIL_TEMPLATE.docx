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606F4" w14:textId="4CE5750C" w:rsidR="009211E2" w:rsidRDefault="009211E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Email Template:</w:t>
      </w:r>
    </w:p>
    <w:p w14:paraId="78993000" w14:textId="77777777" w:rsidR="00E90170" w:rsidRDefault="00E90170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7D367E3" w14:textId="3B3733A3" w:rsidR="00E90170" w:rsidRDefault="00E90170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AAA376B" wp14:editId="5187F70F">
            <wp:simplePos x="0" y="0"/>
            <wp:positionH relativeFrom="column">
              <wp:posOffset>1404620</wp:posOffset>
            </wp:positionH>
            <wp:positionV relativeFrom="paragraph">
              <wp:posOffset>23495</wp:posOffset>
            </wp:positionV>
            <wp:extent cx="2665730" cy="659130"/>
            <wp:effectExtent l="0" t="0" r="1270" b="1270"/>
            <wp:wrapThrough wrapText="bothSides">
              <wp:wrapPolygon edited="0">
                <wp:start x="0" y="0"/>
                <wp:lineTo x="0" y="20809"/>
                <wp:lineTo x="21404" y="20809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21 at 3.43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53AEA" w14:textId="4C6AE099" w:rsidR="00E90170" w:rsidRPr="00272785" w:rsidRDefault="00E90170" w:rsidP="009211E2">
      <w:pPr>
        <w:rPr>
          <w:rFonts w:ascii="Arial" w:hAnsi="Arial" w:cs="Arial"/>
        </w:rPr>
      </w:pPr>
    </w:p>
    <w:p w14:paraId="112E0C3C" w14:textId="77777777" w:rsidR="001D56B2" w:rsidRPr="00272785" w:rsidRDefault="001D56B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E980D93" w14:textId="77777777" w:rsidR="001D56B2" w:rsidRPr="00272785" w:rsidRDefault="001D56B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7D45434" w14:textId="77777777" w:rsidR="00E90170" w:rsidRDefault="00E90170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7AEFA46" w14:textId="77777777" w:rsidR="00E90170" w:rsidRDefault="00E90170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615BD45" w14:textId="77777777" w:rsidR="009211E2" w:rsidRPr="00272785" w:rsidRDefault="009211E2" w:rsidP="00343B62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 xml:space="preserve">Dear </w:t>
      </w:r>
      <w:proofErr w:type="spellStart"/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Firstname</w:t>
      </w:r>
      <w:proofErr w:type="spellEnd"/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 xml:space="preserve"> Last name!</w:t>
      </w:r>
    </w:p>
    <w:p w14:paraId="1C351B16" w14:textId="77777777" w:rsidR="001D56B2" w:rsidRPr="00272785" w:rsidRDefault="001D56B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0AD902" w14:textId="77777777" w:rsidR="009211E2" w:rsidRPr="00272785" w:rsidRDefault="009211E2" w:rsidP="009211E2">
      <w:pPr>
        <w:rPr>
          <w:rFonts w:ascii="Arial" w:hAnsi="Arial" w:cs="Arial"/>
          <w:b/>
          <w:color w:val="000000" w:themeColor="text1"/>
        </w:rPr>
      </w:pPr>
    </w:p>
    <w:p w14:paraId="7A33EC80" w14:textId="4B1C13FF" w:rsidR="009211E2" w:rsidRPr="00F7007C" w:rsidRDefault="009211E2" w:rsidP="00343B62">
      <w:pPr>
        <w:rPr>
          <w:rFonts w:ascii="Arial" w:hAnsi="Arial" w:cs="Arial"/>
          <w:color w:val="126390"/>
          <w:sz w:val="32"/>
          <w:szCs w:val="32"/>
        </w:rPr>
      </w:pPr>
      <w:r w:rsidRPr="00F7007C">
        <w:rPr>
          <w:rFonts w:ascii="Arial" w:hAnsi="Arial" w:cs="Arial"/>
          <w:color w:val="126390"/>
          <w:sz w:val="32"/>
          <w:szCs w:val="32"/>
        </w:rPr>
        <w:t>Thank you for your order.</w:t>
      </w:r>
    </w:p>
    <w:p w14:paraId="3504F558" w14:textId="77777777" w:rsidR="009211E2" w:rsidRPr="00F7007C" w:rsidRDefault="009211E2" w:rsidP="009211E2">
      <w:pPr>
        <w:rPr>
          <w:rFonts w:ascii="Arial" w:hAnsi="Arial" w:cs="Arial"/>
          <w:color w:val="126390"/>
          <w:sz w:val="32"/>
          <w:szCs w:val="32"/>
        </w:rPr>
      </w:pPr>
    </w:p>
    <w:tbl>
      <w:tblPr>
        <w:tblW w:w="182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200"/>
      </w:tblGrid>
      <w:tr w:rsidR="009211E2" w:rsidRPr="00F7007C" w14:paraId="6355548C" w14:textId="77777777" w:rsidTr="00272785">
        <w:tc>
          <w:tcPr>
            <w:tcW w:w="18200" w:type="dxa"/>
            <w:tcMar>
              <w:top w:w="400" w:type="nil"/>
              <w:bottom w:w="140" w:type="nil"/>
            </w:tcMar>
            <w:vAlign w:val="center"/>
          </w:tcPr>
          <w:p w14:paraId="1A44FAC7" w14:textId="6B0FC766" w:rsidR="009211E2" w:rsidRPr="00F7007C" w:rsidRDefault="00706F19" w:rsidP="00D747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Your order d</w:t>
            </w:r>
            <w:r w:rsidR="009211E2" w:rsidRPr="00F7007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etails </w:t>
            </w:r>
            <w:r w:rsidR="00D7473F" w:rsidRPr="00F7007C">
              <w:rPr>
                <w:rFonts w:ascii="Arial" w:hAnsi="Arial" w:cs="Arial"/>
                <w:b/>
                <w:bCs/>
                <w:sz w:val="32"/>
                <w:szCs w:val="32"/>
              </w:rPr>
              <w:t>are</w:t>
            </w:r>
            <w:r w:rsidR="009211E2" w:rsidRPr="00F7007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as follow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s</w:t>
            </w:r>
            <w:r w:rsidR="009211E2" w:rsidRPr="00F7007C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</w:tr>
      <w:tr w:rsidR="009211E2" w:rsidRPr="00272785" w14:paraId="24CA1E41" w14:textId="77777777" w:rsidTr="00272785">
        <w:tblPrEx>
          <w:tblBorders>
            <w:top w:val="none" w:sz="0" w:space="0" w:color="auto"/>
          </w:tblBorders>
        </w:tblPrEx>
        <w:tc>
          <w:tcPr>
            <w:tcW w:w="18200" w:type="dxa"/>
          </w:tcPr>
          <w:p w14:paraId="5B9957CC" w14:textId="77777777" w:rsidR="009211E2" w:rsidRPr="00272785" w:rsidRDefault="009211E2" w:rsidP="002F307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2B8304B" w14:textId="1DA2EE0F" w:rsidR="00272785" w:rsidRPr="00272785" w:rsidRDefault="00272785" w:rsidP="00272785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 xml:space="preserve">Tax Invoice/ Order Number: ORD00120          </w:t>
      </w:r>
      <w:r w:rsidR="00F7007C">
        <w:rPr>
          <w:rFonts w:ascii="Arial" w:hAnsi="Arial" w:cs="Arial"/>
          <w:b/>
          <w:color w:val="000000" w:themeColor="text1"/>
          <w:sz w:val="22"/>
          <w:szCs w:val="22"/>
        </w:rPr>
        <w:t xml:space="preserve">                        </w:t>
      </w: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Order Date: 21/11/2016</w:t>
      </w:r>
    </w:p>
    <w:p w14:paraId="78F761BA" w14:textId="77777777" w:rsidR="009211E2" w:rsidRPr="00272785" w:rsidRDefault="009211E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252EF6E" w14:textId="77777777" w:rsidR="00272785" w:rsidRPr="00272785" w:rsidRDefault="00272785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CAF6D8D" w14:textId="24051F75" w:rsidR="009211E2" w:rsidRPr="00272785" w:rsidRDefault="00F7007C" w:rsidP="00343B62">
      <w:pPr>
        <w:ind w:left="-142" w:firstLine="142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Customer</w:t>
      </w:r>
      <w:r w:rsidR="009211E2" w:rsidRPr="00272785">
        <w:rPr>
          <w:rFonts w:ascii="Arial" w:hAnsi="Arial" w:cs="Arial"/>
          <w:b/>
          <w:color w:val="000000" w:themeColor="text1"/>
          <w:sz w:val="22"/>
          <w:szCs w:val="22"/>
        </w:rPr>
        <w:t xml:space="preserve"> Details:   </w:t>
      </w:r>
    </w:p>
    <w:p w14:paraId="1413B835" w14:textId="77777777" w:rsidR="00EF3F5E" w:rsidRPr="00272785" w:rsidRDefault="00EF3F5E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3460297" w14:textId="77777777" w:rsidR="001D56B2" w:rsidRPr="00272785" w:rsidRDefault="001D56B2" w:rsidP="001D56B2">
      <w:pPr>
        <w:rPr>
          <w:rFonts w:ascii="Arial" w:hAnsi="Arial" w:cs="Arial"/>
          <w:color w:val="000000" w:themeColor="text1"/>
        </w:rPr>
      </w:pPr>
    </w:p>
    <w:tbl>
      <w:tblPr>
        <w:tblW w:w="8947" w:type="dxa"/>
        <w:jc w:val="center"/>
        <w:tblBorders>
          <w:top w:val="single" w:sz="4" w:space="0" w:color="auto"/>
        </w:tblBorders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84"/>
        <w:gridCol w:w="805"/>
        <w:gridCol w:w="2209"/>
        <w:gridCol w:w="965"/>
        <w:gridCol w:w="2484"/>
      </w:tblGrid>
      <w:tr w:rsidR="00343B62" w:rsidRPr="00272785" w14:paraId="392F2BB5" w14:textId="77777777" w:rsidTr="00343B62">
        <w:trPr>
          <w:cantSplit/>
          <w:trHeight w:val="2278"/>
          <w:jc w:val="center"/>
        </w:trPr>
        <w:tc>
          <w:tcPr>
            <w:tcW w:w="2484" w:type="dxa"/>
            <w:shd w:val="clear" w:color="auto" w:fill="FFFFFF"/>
          </w:tcPr>
          <w:p w14:paraId="4670BD15" w14:textId="27D9D343" w:rsidR="005E6677" w:rsidRDefault="005E6677" w:rsidP="002F3073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DELIVERY </w:t>
            </w:r>
            <w:r w:rsidR="00272785" w:rsidRPr="005E667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ADDRESS</w:t>
            </w:r>
            <w:r w:rsidR="00272785"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FDE13F2" w14:textId="4783C001" w:rsidR="001D56B2" w:rsidRPr="005E6677" w:rsidRDefault="00B546B7" w:rsidP="002F3073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Oliver Twist</w:t>
            </w:r>
          </w:p>
          <w:sdt>
            <w:sdtPr>
              <w:rPr>
                <w:rFonts w:ascii="Arial" w:hAnsi="Arial" w:cs="Arial"/>
                <w:color w:val="000000" w:themeColor="text1"/>
                <w:sz w:val="22"/>
                <w:szCs w:val="22"/>
              </w:rPr>
              <w:id w:val="1063590115"/>
              <w:placeholder>
                <w:docPart w:val="92E6105E3310074EA2B2EAEB61E0B8A0"/>
              </w:placeholder>
            </w:sdtPr>
            <w:sdtEndPr/>
            <w:sdtContent>
              <w:p w14:paraId="05B03ADB" w14:textId="480ECC0A" w:rsidR="001D56B2" w:rsidRPr="005E6677" w:rsidRDefault="00B546B7" w:rsidP="002F3073">
                <w:pPr>
                  <w:pStyle w:val="leftalignedgraytext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9 </w:t>
                </w:r>
                <w:proofErr w:type="spellStart"/>
                <w:r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Yarra</w:t>
                </w:r>
                <w:proofErr w:type="spellEnd"/>
                <w:r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Street,</w:t>
                </w:r>
              </w:p>
            </w:sdtContent>
          </w:sdt>
          <w:p w14:paraId="54CE947C" w14:textId="0BEEA297" w:rsidR="001D56B2" w:rsidRPr="005E6677" w:rsidRDefault="0025125C" w:rsidP="002F3073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1063590117"/>
                <w:placeholder>
                  <w:docPart w:val="783F4BE6E174364C889334CF99BAB743"/>
                </w:placeholder>
              </w:sdtPr>
              <w:sdtEndPr/>
              <w:sdtContent>
                <w:r w:rsidR="00B546B7"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South </w:t>
                </w:r>
                <w:proofErr w:type="spellStart"/>
                <w:r w:rsidR="00B546B7"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Yarra</w:t>
                </w:r>
                <w:proofErr w:type="spellEnd"/>
                <w:r w:rsidR="00B546B7"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Vic 3141</w:t>
                </w:r>
              </w:sdtContent>
            </w:sdt>
          </w:p>
          <w:p w14:paraId="14234A57" w14:textId="222FC418" w:rsidR="001D56B2" w:rsidRPr="005E6677" w:rsidRDefault="001D56B2" w:rsidP="002F3073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Phone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1063590120"/>
                <w:placeholder>
                  <w:docPart w:val="BD4836DBB9DB6C4A8C3EED67E5A796F3"/>
                </w:placeholder>
              </w:sdtPr>
              <w:sdtEndPr/>
              <w:sdtContent>
                <w:r w:rsidR="00B546B7"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(03)8669064</w:t>
                </w:r>
              </w:sdtContent>
            </w:sdt>
          </w:p>
          <w:p w14:paraId="28E7B7A9" w14:textId="7C6DD1B1" w:rsidR="001D56B2" w:rsidRPr="005E6677" w:rsidRDefault="001D56B2" w:rsidP="002F3073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Fax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1063590122"/>
                <w:placeholder>
                  <w:docPart w:val="DFFCCCC9A45B164BA4E4F9BE04362889"/>
                </w:placeholder>
              </w:sdtPr>
              <w:sdtEndPr/>
              <w:sdtContent>
                <w:sdt>
                  <w:sdt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id w:val="1718468920"/>
                    <w:placeholder>
                      <w:docPart w:val="5DF9FB06D60C204EAD2F8AD7EB797F69"/>
                    </w:placeholder>
                  </w:sdtPr>
                  <w:sdtContent>
                    <w:r w:rsidR="00B546B7" w:rsidRPr="005E6677">
                      <w:rPr>
                        <w:rFonts w:ascii="Arial" w:hAnsi="Arial" w:cs="Arial"/>
                        <w:color w:val="000000" w:themeColor="text1"/>
                        <w:sz w:val="22"/>
                        <w:szCs w:val="22"/>
                      </w:rPr>
                      <w:t>(03)8669064</w:t>
                    </w:r>
                  </w:sdtContent>
                </w:sdt>
              </w:sdtContent>
            </w:sdt>
          </w:p>
          <w:sdt>
            <w:sdtPr>
              <w:rPr>
                <w:rFonts w:ascii="Arial" w:hAnsi="Arial" w:cs="Arial"/>
                <w:color w:val="000000" w:themeColor="text1"/>
                <w:sz w:val="22"/>
                <w:szCs w:val="22"/>
              </w:rPr>
              <w:id w:val="1063590124"/>
              <w:placeholder>
                <w:docPart w:val="2F633366CF2487439AB04E600FEA7A03"/>
              </w:placeholder>
            </w:sdtPr>
            <w:sdtEndPr/>
            <w:sdtContent>
              <w:p w14:paraId="5C7D8FE1" w14:textId="3A91370F" w:rsidR="001D56B2" w:rsidRPr="00272785" w:rsidRDefault="00B546B7" w:rsidP="00706F19">
                <w:pPr>
                  <w:pStyle w:val="leftalignedgraytext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E6677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info@webalive.com.au</w:t>
                </w:r>
              </w:p>
            </w:sdtContent>
          </w:sdt>
        </w:tc>
        <w:tc>
          <w:tcPr>
            <w:tcW w:w="805" w:type="dxa"/>
            <w:shd w:val="clear" w:color="auto" w:fill="FFFFFF"/>
          </w:tcPr>
          <w:p w14:paraId="5805A180" w14:textId="21734A80" w:rsidR="001D56B2" w:rsidRPr="00272785" w:rsidRDefault="001D56B2" w:rsidP="002F3073">
            <w:pPr>
              <w:pStyle w:val="rightalignedorangetex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09" w:type="dxa"/>
            <w:shd w:val="clear" w:color="auto" w:fill="FFFFFF"/>
          </w:tcPr>
          <w:p w14:paraId="298F4699" w14:textId="1B658A31" w:rsidR="001D56B2" w:rsidRPr="00272785" w:rsidRDefault="001D56B2" w:rsidP="002F3073">
            <w:pPr>
              <w:pStyle w:val="leftalignedgraytex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FFFFFF"/>
          </w:tcPr>
          <w:p w14:paraId="78942D1A" w14:textId="12A5C0B3" w:rsidR="001D56B2" w:rsidRPr="00272785" w:rsidRDefault="001D56B2" w:rsidP="00272785">
            <w:pPr>
              <w:pStyle w:val="rightalignedorangetex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84" w:type="dxa"/>
            <w:shd w:val="clear" w:color="auto" w:fill="FFFFFF"/>
          </w:tcPr>
          <w:p w14:paraId="5E1B16ED" w14:textId="4F3EF1AF" w:rsidR="005E6677" w:rsidRPr="005E6677" w:rsidRDefault="005E6677" w:rsidP="005E6677">
            <w:pPr>
              <w:pStyle w:val="leftalignedgraytex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BILLING</w:t>
            </w:r>
            <w:r w:rsidRPr="005E667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ADDRESS </w:t>
            </w:r>
          </w:p>
          <w:p w14:paraId="504B6800" w14:textId="77777777" w:rsidR="005E6677" w:rsidRPr="005E6677" w:rsidRDefault="005E6677" w:rsidP="005E6677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Oliver Twist</w:t>
            </w:r>
          </w:p>
          <w:p w14:paraId="77E1A309" w14:textId="77777777" w:rsidR="005E6677" w:rsidRPr="005E6677" w:rsidRDefault="005E6677" w:rsidP="005E6677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9 </w:t>
            </w:r>
            <w:proofErr w:type="spellStart"/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Yarra</w:t>
            </w:r>
            <w:proofErr w:type="spellEnd"/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Street,</w:t>
            </w:r>
          </w:p>
          <w:p w14:paraId="263884B6" w14:textId="77777777" w:rsidR="005E6677" w:rsidRPr="005E6677" w:rsidRDefault="005E6677" w:rsidP="005E6677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South </w:t>
            </w:r>
            <w:proofErr w:type="spellStart"/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Yarra</w:t>
            </w:r>
            <w:proofErr w:type="spellEnd"/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, Vic 3141</w:t>
            </w:r>
          </w:p>
          <w:p w14:paraId="6147F815" w14:textId="77777777" w:rsidR="005E6677" w:rsidRPr="005E6677" w:rsidRDefault="005E6677" w:rsidP="005E6677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Phone (03)8669064</w:t>
            </w:r>
          </w:p>
          <w:p w14:paraId="21051FCA" w14:textId="77777777" w:rsidR="005E6677" w:rsidRPr="005E6677" w:rsidRDefault="005E6677" w:rsidP="005E6677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Fax (03)8669064</w:t>
            </w:r>
          </w:p>
          <w:p w14:paraId="5CA139E9" w14:textId="77777777" w:rsidR="005E6677" w:rsidRPr="005E6677" w:rsidRDefault="005E6677" w:rsidP="005E6677">
            <w:pPr>
              <w:pStyle w:val="leftalignedgray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6677">
              <w:rPr>
                <w:rFonts w:ascii="Arial" w:hAnsi="Arial" w:cs="Arial"/>
                <w:color w:val="000000" w:themeColor="text1"/>
                <w:sz w:val="22"/>
                <w:szCs w:val="22"/>
              </w:rPr>
              <w:t>info@webalive.com.au</w:t>
            </w:r>
          </w:p>
          <w:p w14:paraId="57718604" w14:textId="5FEE901A" w:rsidR="001D56B2" w:rsidRPr="00272785" w:rsidRDefault="001D56B2" w:rsidP="00B546B7">
            <w:pPr>
              <w:pStyle w:val="leftalignedgraytex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2836476" w14:textId="77777777" w:rsidR="009211E2" w:rsidRPr="00272785" w:rsidRDefault="009211E2" w:rsidP="009211E2">
      <w:pPr>
        <w:rPr>
          <w:rFonts w:ascii="Arial" w:hAnsi="Arial" w:cs="Arial"/>
          <w:sz w:val="22"/>
          <w:szCs w:val="22"/>
        </w:rPr>
      </w:pPr>
    </w:p>
    <w:p w14:paraId="208A1EAA" w14:textId="77777777" w:rsidR="009211E2" w:rsidRPr="00272785" w:rsidRDefault="009211E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Order Details:</w:t>
      </w:r>
    </w:p>
    <w:p w14:paraId="55B1C973" w14:textId="77777777" w:rsidR="009211E2" w:rsidRPr="00272785" w:rsidRDefault="009211E2" w:rsidP="009211E2">
      <w:pPr>
        <w:rPr>
          <w:rFonts w:ascii="Arial" w:hAnsi="Arial" w:cs="Arial"/>
        </w:rPr>
      </w:pPr>
    </w:p>
    <w:p w14:paraId="1A79E97D" w14:textId="77777777" w:rsidR="009211E2" w:rsidRPr="00272785" w:rsidRDefault="009211E2" w:rsidP="009211E2">
      <w:pPr>
        <w:rPr>
          <w:rFonts w:ascii="Arial" w:hAnsi="Arial" w:cs="Arial"/>
        </w:rPr>
      </w:pPr>
    </w:p>
    <w:tbl>
      <w:tblPr>
        <w:tblStyle w:val="GridTable4-Accent1"/>
        <w:tblW w:w="9010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4395"/>
        <w:gridCol w:w="1218"/>
      </w:tblGrid>
      <w:tr w:rsidR="001D56B2" w:rsidRPr="00272785" w14:paraId="3980680A" w14:textId="77777777" w:rsidTr="001D5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5999EA" w14:textId="77777777" w:rsidR="001D56B2" w:rsidRPr="00272785" w:rsidRDefault="001D56B2" w:rsidP="002F3073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SI</w:t>
            </w:r>
          </w:p>
        </w:tc>
        <w:tc>
          <w:tcPr>
            <w:tcW w:w="2409" w:type="dxa"/>
          </w:tcPr>
          <w:p w14:paraId="70725270" w14:textId="77777777" w:rsidR="001D56B2" w:rsidRPr="00272785" w:rsidRDefault="001D56B2" w:rsidP="002F3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4395" w:type="dxa"/>
          </w:tcPr>
          <w:p w14:paraId="6CD187DF" w14:textId="77777777" w:rsidR="001D56B2" w:rsidRPr="00272785" w:rsidRDefault="001D56B2" w:rsidP="002F3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Value</w:t>
            </w:r>
          </w:p>
        </w:tc>
        <w:tc>
          <w:tcPr>
            <w:tcW w:w="1218" w:type="dxa"/>
          </w:tcPr>
          <w:p w14:paraId="3D567983" w14:textId="77777777" w:rsidR="001D56B2" w:rsidRPr="00272785" w:rsidRDefault="001D56B2" w:rsidP="002F3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Price</w:t>
            </w:r>
          </w:p>
        </w:tc>
      </w:tr>
      <w:tr w:rsidR="001D56B2" w:rsidRPr="00272785" w14:paraId="17DB8D52" w14:textId="77777777" w:rsidTr="001D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40C1F" w14:textId="77777777" w:rsidR="001D56B2" w:rsidRPr="00272785" w:rsidRDefault="001D56B2" w:rsidP="002F307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409" w:type="dxa"/>
          </w:tcPr>
          <w:p w14:paraId="17F1B57D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Suburb</w:t>
            </w:r>
          </w:p>
        </w:tc>
        <w:tc>
          <w:tcPr>
            <w:tcW w:w="4395" w:type="dxa"/>
          </w:tcPr>
          <w:p w14:paraId="2ECC470A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Yarra</w:t>
            </w:r>
            <w:proofErr w:type="spellEnd"/>
          </w:p>
        </w:tc>
        <w:tc>
          <w:tcPr>
            <w:tcW w:w="1218" w:type="dxa"/>
          </w:tcPr>
          <w:p w14:paraId="6DCE212C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D56B2" w:rsidRPr="00272785" w14:paraId="27249001" w14:textId="77777777" w:rsidTr="001D56B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C951D6" w14:textId="77777777" w:rsidR="001D56B2" w:rsidRPr="00272785" w:rsidRDefault="001D56B2" w:rsidP="002F307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409" w:type="dxa"/>
          </w:tcPr>
          <w:p w14:paraId="325570C9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Bin Type</w:t>
            </w:r>
          </w:p>
        </w:tc>
        <w:tc>
          <w:tcPr>
            <w:tcW w:w="4395" w:type="dxa"/>
          </w:tcPr>
          <w:p w14:paraId="12D49408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660L Wheelie Bin</w:t>
            </w:r>
          </w:p>
        </w:tc>
        <w:tc>
          <w:tcPr>
            <w:tcW w:w="1218" w:type="dxa"/>
          </w:tcPr>
          <w:p w14:paraId="003FB58D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$250</w:t>
            </w:r>
          </w:p>
        </w:tc>
      </w:tr>
      <w:tr w:rsidR="001D56B2" w:rsidRPr="00272785" w14:paraId="25B449D7" w14:textId="77777777" w:rsidTr="001D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54F88" w14:textId="77777777" w:rsidR="001D56B2" w:rsidRPr="00272785" w:rsidRDefault="001D56B2" w:rsidP="002F307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409" w:type="dxa"/>
          </w:tcPr>
          <w:p w14:paraId="06B8DC1E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Waste Type</w:t>
            </w:r>
          </w:p>
        </w:tc>
        <w:tc>
          <w:tcPr>
            <w:tcW w:w="4395" w:type="dxa"/>
          </w:tcPr>
          <w:p w14:paraId="7CE117DA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Light Mix (Household Goods, Clothes, Furniture, Electrical, Garden Waste)</w:t>
            </w:r>
          </w:p>
        </w:tc>
        <w:tc>
          <w:tcPr>
            <w:tcW w:w="1218" w:type="dxa"/>
          </w:tcPr>
          <w:p w14:paraId="625D05CC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D56B2" w:rsidRPr="00272785" w14:paraId="66D9C9E0" w14:textId="77777777" w:rsidTr="001D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8171B5" w14:textId="77777777" w:rsidR="001D56B2" w:rsidRPr="00272785" w:rsidRDefault="001D56B2" w:rsidP="002F307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14:paraId="50F3F3DC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Placing</w:t>
            </w:r>
          </w:p>
        </w:tc>
        <w:tc>
          <w:tcPr>
            <w:tcW w:w="4395" w:type="dxa"/>
          </w:tcPr>
          <w:p w14:paraId="39DF2739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Nature Trip</w:t>
            </w:r>
          </w:p>
        </w:tc>
        <w:tc>
          <w:tcPr>
            <w:tcW w:w="1218" w:type="dxa"/>
          </w:tcPr>
          <w:p w14:paraId="40F0898D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$50</w:t>
            </w:r>
          </w:p>
        </w:tc>
      </w:tr>
      <w:tr w:rsidR="001D56B2" w:rsidRPr="00272785" w14:paraId="2532C090" w14:textId="77777777" w:rsidTr="001D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bottom w:val="single" w:sz="4" w:space="0" w:color="BED3E4" w:themeColor="accent1" w:themeTint="99"/>
            </w:tcBorders>
          </w:tcPr>
          <w:p w14:paraId="4C22868B" w14:textId="77777777" w:rsidR="001D56B2" w:rsidRPr="00272785" w:rsidRDefault="001D56B2" w:rsidP="002F307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bottom w:val="single" w:sz="4" w:space="0" w:color="BED3E4" w:themeColor="accent1" w:themeTint="99"/>
            </w:tcBorders>
          </w:tcPr>
          <w:p w14:paraId="6390591D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Duration</w:t>
            </w:r>
          </w:p>
        </w:tc>
        <w:tc>
          <w:tcPr>
            <w:tcW w:w="4395" w:type="dxa"/>
            <w:tcBorders>
              <w:bottom w:val="single" w:sz="4" w:space="0" w:color="BED3E4" w:themeColor="accent1" w:themeTint="99"/>
            </w:tcBorders>
          </w:tcPr>
          <w:p w14:paraId="33B7867A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5 Days</w:t>
            </w:r>
          </w:p>
        </w:tc>
        <w:tc>
          <w:tcPr>
            <w:tcW w:w="1218" w:type="dxa"/>
          </w:tcPr>
          <w:p w14:paraId="22AEC11A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D56B2" w:rsidRPr="00272785" w14:paraId="66A43EEA" w14:textId="77777777" w:rsidTr="001D56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3"/>
            <w:vMerge w:val="restart"/>
            <w:tcBorders>
              <w:left w:val="nil"/>
              <w:bottom w:val="nil"/>
            </w:tcBorders>
          </w:tcPr>
          <w:p w14:paraId="27121E0B" w14:textId="77777777" w:rsidR="001D56B2" w:rsidRPr="00272785" w:rsidRDefault="001D56B2" w:rsidP="002F3073">
            <w:pPr>
              <w:tabs>
                <w:tab w:val="left" w:pos="2277"/>
                <w:tab w:val="right" w:pos="7576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272785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Pr="00272785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Pr="00272785">
              <w:rPr>
                <w:rFonts w:ascii="Arial" w:hAnsi="Arial" w:cs="Arial"/>
                <w:sz w:val="22"/>
                <w:szCs w:val="22"/>
              </w:rPr>
              <w:t>GST</w:t>
            </w:r>
          </w:p>
          <w:p w14:paraId="7D175BA4" w14:textId="77777777" w:rsidR="001D56B2" w:rsidRPr="00272785" w:rsidRDefault="001D56B2" w:rsidP="002F3073">
            <w:pPr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272785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218" w:type="dxa"/>
          </w:tcPr>
          <w:p w14:paraId="0423A602" w14:textId="77777777" w:rsidR="001D56B2" w:rsidRPr="00272785" w:rsidRDefault="001D56B2" w:rsidP="002F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$30</w:t>
            </w:r>
          </w:p>
        </w:tc>
      </w:tr>
      <w:tr w:rsidR="001D56B2" w:rsidRPr="00272785" w14:paraId="78877940" w14:textId="77777777" w:rsidTr="001D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3"/>
            <w:vMerge/>
            <w:tcBorders>
              <w:top w:val="single" w:sz="4" w:space="0" w:color="auto"/>
              <w:left w:val="nil"/>
              <w:bottom w:val="nil"/>
            </w:tcBorders>
          </w:tcPr>
          <w:p w14:paraId="460E8CF2" w14:textId="77777777" w:rsidR="001D56B2" w:rsidRPr="00272785" w:rsidRDefault="001D56B2" w:rsidP="002F307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3741F602" w14:textId="77777777" w:rsidR="001D56B2" w:rsidRPr="00272785" w:rsidRDefault="001D56B2" w:rsidP="002F3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$300</w:t>
            </w:r>
          </w:p>
        </w:tc>
      </w:tr>
    </w:tbl>
    <w:p w14:paraId="51FF281E" w14:textId="77777777" w:rsidR="009211E2" w:rsidRPr="00272785" w:rsidRDefault="009211E2" w:rsidP="009211E2">
      <w:pPr>
        <w:rPr>
          <w:rFonts w:ascii="Arial" w:hAnsi="Arial" w:cs="Arial"/>
        </w:rPr>
      </w:pPr>
    </w:p>
    <w:p w14:paraId="44B2DA38" w14:textId="77777777" w:rsidR="009211E2" w:rsidRPr="00272785" w:rsidRDefault="009211E2" w:rsidP="009211E2">
      <w:pPr>
        <w:rPr>
          <w:rFonts w:ascii="Arial" w:hAnsi="Arial" w:cs="Arial"/>
        </w:rPr>
      </w:pPr>
    </w:p>
    <w:p w14:paraId="1C6A6F96" w14:textId="77777777" w:rsidR="009211E2" w:rsidRPr="00272785" w:rsidRDefault="009211E2" w:rsidP="009211E2">
      <w:pPr>
        <w:rPr>
          <w:rFonts w:ascii="Arial" w:hAnsi="Arial" w:cs="Arial"/>
        </w:rPr>
      </w:pPr>
    </w:p>
    <w:p w14:paraId="3A478DC8" w14:textId="77777777" w:rsidR="009211E2" w:rsidRPr="00272785" w:rsidRDefault="009211E2" w:rsidP="009211E2">
      <w:pPr>
        <w:rPr>
          <w:rFonts w:ascii="Arial" w:hAnsi="Arial" w:cs="Arial"/>
        </w:rPr>
      </w:pPr>
    </w:p>
    <w:p w14:paraId="661705A6" w14:textId="77777777" w:rsidR="009211E2" w:rsidRPr="00272785" w:rsidRDefault="009211E2" w:rsidP="009211E2">
      <w:pPr>
        <w:rPr>
          <w:rFonts w:ascii="Arial" w:hAnsi="Arial" w:cs="Arial"/>
        </w:rPr>
      </w:pPr>
    </w:p>
    <w:p w14:paraId="76B6131D" w14:textId="77777777" w:rsidR="009211E2" w:rsidRPr="00272785" w:rsidRDefault="009211E2" w:rsidP="009211E2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Regards</w:t>
      </w:r>
      <w:bookmarkStart w:id="0" w:name="_GoBack"/>
      <w:bookmarkEnd w:id="0"/>
    </w:p>
    <w:p w14:paraId="03AF393B" w14:textId="21080E94" w:rsidR="00F7007C" w:rsidRPr="00272785" w:rsidRDefault="009211E2" w:rsidP="00E90170">
      <w:p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Rhinobin</w:t>
      </w:r>
      <w:proofErr w:type="spellEnd"/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 xml:space="preserve"> Hire Team</w:t>
      </w:r>
    </w:p>
    <w:sectPr w:rsidR="00F7007C" w:rsidRPr="00272785" w:rsidSect="009211E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B1EDF" w14:textId="77777777" w:rsidR="0025125C" w:rsidRDefault="0025125C" w:rsidP="00B80DF3">
      <w:r>
        <w:separator/>
      </w:r>
    </w:p>
  </w:endnote>
  <w:endnote w:type="continuationSeparator" w:id="0">
    <w:p w14:paraId="18678809" w14:textId="77777777" w:rsidR="0025125C" w:rsidRDefault="0025125C" w:rsidP="00B8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3332E" w14:textId="77777777" w:rsidR="0025125C" w:rsidRDefault="0025125C" w:rsidP="00B80DF3">
      <w:r>
        <w:separator/>
      </w:r>
    </w:p>
  </w:footnote>
  <w:footnote w:type="continuationSeparator" w:id="0">
    <w:p w14:paraId="1359ED06" w14:textId="77777777" w:rsidR="0025125C" w:rsidRDefault="0025125C" w:rsidP="00B80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E7"/>
    <w:rsid w:val="00001B6D"/>
    <w:rsid w:val="00010191"/>
    <w:rsid w:val="00012166"/>
    <w:rsid w:val="00024856"/>
    <w:rsid w:val="00061BE1"/>
    <w:rsid w:val="000653AC"/>
    <w:rsid w:val="000A4BDA"/>
    <w:rsid w:val="000C3A23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B4F7A"/>
    <w:rsid w:val="001B70FF"/>
    <w:rsid w:val="001D56B2"/>
    <w:rsid w:val="001F0F9F"/>
    <w:rsid w:val="002025E8"/>
    <w:rsid w:val="00202E66"/>
    <w:rsid w:val="00227D2A"/>
    <w:rsid w:val="00237E66"/>
    <w:rsid w:val="0025125C"/>
    <w:rsid w:val="002523E9"/>
    <w:rsid w:val="00272785"/>
    <w:rsid w:val="00287DDD"/>
    <w:rsid w:val="00291D92"/>
    <w:rsid w:val="00297A63"/>
    <w:rsid w:val="002B1A73"/>
    <w:rsid w:val="002D128D"/>
    <w:rsid w:val="002F6035"/>
    <w:rsid w:val="00304275"/>
    <w:rsid w:val="003055DC"/>
    <w:rsid w:val="00311C97"/>
    <w:rsid w:val="003272DA"/>
    <w:rsid w:val="00330D2C"/>
    <w:rsid w:val="00343B62"/>
    <w:rsid w:val="003C6956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C4F1D"/>
    <w:rsid w:val="004E71CD"/>
    <w:rsid w:val="004F202D"/>
    <w:rsid w:val="004F49AB"/>
    <w:rsid w:val="00511C95"/>
    <w:rsid w:val="005209B5"/>
    <w:rsid w:val="00521569"/>
    <w:rsid w:val="0057647C"/>
    <w:rsid w:val="00577677"/>
    <w:rsid w:val="005865E7"/>
    <w:rsid w:val="005B3515"/>
    <w:rsid w:val="005E6677"/>
    <w:rsid w:val="005F3BA8"/>
    <w:rsid w:val="00600046"/>
    <w:rsid w:val="00606BB2"/>
    <w:rsid w:val="00606EB0"/>
    <w:rsid w:val="00641159"/>
    <w:rsid w:val="00646D51"/>
    <w:rsid w:val="006602FE"/>
    <w:rsid w:val="00664D32"/>
    <w:rsid w:val="006869C1"/>
    <w:rsid w:val="006A7C63"/>
    <w:rsid w:val="006B23FE"/>
    <w:rsid w:val="006F3C33"/>
    <w:rsid w:val="00704C33"/>
    <w:rsid w:val="00705D71"/>
    <w:rsid w:val="00706F19"/>
    <w:rsid w:val="00720394"/>
    <w:rsid w:val="00750613"/>
    <w:rsid w:val="00751CC4"/>
    <w:rsid w:val="00757CD8"/>
    <w:rsid w:val="00776BCB"/>
    <w:rsid w:val="007929A8"/>
    <w:rsid w:val="007B38EB"/>
    <w:rsid w:val="007F0060"/>
    <w:rsid w:val="007F242B"/>
    <w:rsid w:val="007F5BB3"/>
    <w:rsid w:val="008171B1"/>
    <w:rsid w:val="00820427"/>
    <w:rsid w:val="00826E8E"/>
    <w:rsid w:val="008551E6"/>
    <w:rsid w:val="00892AA1"/>
    <w:rsid w:val="008C58CA"/>
    <w:rsid w:val="008C5A0E"/>
    <w:rsid w:val="008D778E"/>
    <w:rsid w:val="008E45DF"/>
    <w:rsid w:val="008E5F43"/>
    <w:rsid w:val="00912BEF"/>
    <w:rsid w:val="00915E71"/>
    <w:rsid w:val="009211E2"/>
    <w:rsid w:val="00937D8E"/>
    <w:rsid w:val="00953D43"/>
    <w:rsid w:val="00954EF9"/>
    <w:rsid w:val="00955153"/>
    <w:rsid w:val="00962FAD"/>
    <w:rsid w:val="0096317F"/>
    <w:rsid w:val="00967303"/>
    <w:rsid w:val="009B3608"/>
    <w:rsid w:val="009B6CF5"/>
    <w:rsid w:val="009C1CA5"/>
    <w:rsid w:val="009C28E3"/>
    <w:rsid w:val="009C7732"/>
    <w:rsid w:val="009D7158"/>
    <w:rsid w:val="00A27EC3"/>
    <w:rsid w:val="00A337A8"/>
    <w:rsid w:val="00A42A8C"/>
    <w:rsid w:val="00A472D4"/>
    <w:rsid w:val="00A50CC1"/>
    <w:rsid w:val="00A5177E"/>
    <w:rsid w:val="00A54A6E"/>
    <w:rsid w:val="00A63377"/>
    <w:rsid w:val="00A87BAC"/>
    <w:rsid w:val="00A908B1"/>
    <w:rsid w:val="00AA7F0D"/>
    <w:rsid w:val="00AD1385"/>
    <w:rsid w:val="00AD6E6B"/>
    <w:rsid w:val="00B2111F"/>
    <w:rsid w:val="00B546B7"/>
    <w:rsid w:val="00B80DF3"/>
    <w:rsid w:val="00BE0AE9"/>
    <w:rsid w:val="00BF5438"/>
    <w:rsid w:val="00C41844"/>
    <w:rsid w:val="00C50F0E"/>
    <w:rsid w:val="00C54AE4"/>
    <w:rsid w:val="00CA1C8D"/>
    <w:rsid w:val="00CC1DC3"/>
    <w:rsid w:val="00CD3C2A"/>
    <w:rsid w:val="00CF7C8C"/>
    <w:rsid w:val="00D30E8F"/>
    <w:rsid w:val="00D52530"/>
    <w:rsid w:val="00D550EC"/>
    <w:rsid w:val="00D719AB"/>
    <w:rsid w:val="00D7473F"/>
    <w:rsid w:val="00D824D4"/>
    <w:rsid w:val="00DB6D0A"/>
    <w:rsid w:val="00DF154D"/>
    <w:rsid w:val="00DF1EAB"/>
    <w:rsid w:val="00E020A7"/>
    <w:rsid w:val="00E04DDD"/>
    <w:rsid w:val="00E10F5C"/>
    <w:rsid w:val="00E11915"/>
    <w:rsid w:val="00E215DD"/>
    <w:rsid w:val="00E45648"/>
    <w:rsid w:val="00E47F00"/>
    <w:rsid w:val="00E52614"/>
    <w:rsid w:val="00E6214A"/>
    <w:rsid w:val="00E722D5"/>
    <w:rsid w:val="00E73C15"/>
    <w:rsid w:val="00E90170"/>
    <w:rsid w:val="00E9067E"/>
    <w:rsid w:val="00E97E88"/>
    <w:rsid w:val="00EB4F05"/>
    <w:rsid w:val="00EB5BE7"/>
    <w:rsid w:val="00ED5BBA"/>
    <w:rsid w:val="00EF3F5E"/>
    <w:rsid w:val="00EF7440"/>
    <w:rsid w:val="00F006F7"/>
    <w:rsid w:val="00F01E9A"/>
    <w:rsid w:val="00F27D57"/>
    <w:rsid w:val="00F56369"/>
    <w:rsid w:val="00F7007C"/>
    <w:rsid w:val="00F77FBF"/>
    <w:rsid w:val="00F9557A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"/>
    </o:shapedefaults>
    <o:shapelayout v:ext="edit">
      <o:idmap v:ext="edit" data="1"/>
    </o:shapelayout>
  </w:shapeDefaults>
  <w:decimalSymbol w:val="."/>
  <w:listSeparator w:val=","/>
  <w14:docId w14:val="3C3AF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40"/>
    <w:rPr>
      <w:rFonts w:asciiTheme="minorHAnsi" w:hAnsiTheme="minorHAnsi"/>
      <w:color w:val="262626" w:themeColor="text1" w:themeTint="D9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A337A8"/>
    <w:pPr>
      <w:keepNext/>
      <w:framePr w:hSpace="187" w:wrap="around" w:vAnchor="page" w:hAnchor="page" w:xAlign="center" w:y="1441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companyname">
    <w:name w:val="lower company name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headingright">
    <w:name w:val="heading right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thankyou">
    <w:name w:val="thank you"/>
    <w:basedOn w:val="headingright"/>
    <w:link w:val="thankyouChar"/>
    <w:autoRedefine/>
    <w:rsid w:val="00416D56"/>
    <w:pPr>
      <w:spacing w:before="80"/>
    </w:pPr>
  </w:style>
  <w:style w:type="paragraph" w:customStyle="1" w:styleId="labels">
    <w:name w:val="label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0A4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BDA"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1C95"/>
    <w:rPr>
      <w:color w:val="808080"/>
    </w:rPr>
  </w:style>
  <w:style w:type="paragraph" w:styleId="Header">
    <w:name w:val="header"/>
    <w:basedOn w:val="Normal"/>
    <w:link w:val="HeaderChar"/>
    <w:unhideWhenUsed/>
    <w:rsid w:val="00B80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80DF3"/>
    <w:rPr>
      <w:rFonts w:asciiTheme="minorHAnsi" w:hAnsiTheme="minorHAnsi"/>
      <w:color w:val="262626" w:themeColor="text1" w:themeTint="D9"/>
      <w:sz w:val="14"/>
      <w:szCs w:val="14"/>
    </w:rPr>
  </w:style>
  <w:style w:type="paragraph" w:styleId="Footer">
    <w:name w:val="footer"/>
    <w:basedOn w:val="Normal"/>
    <w:link w:val="FooterChar"/>
    <w:unhideWhenUsed/>
    <w:rsid w:val="00B80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80DF3"/>
    <w:rPr>
      <w:rFonts w:asciiTheme="minorHAnsi" w:hAnsiTheme="minorHAnsi"/>
      <w:color w:val="262626" w:themeColor="text1" w:themeTint="D9"/>
      <w:sz w:val="14"/>
      <w:szCs w:val="14"/>
    </w:rPr>
  </w:style>
  <w:style w:type="paragraph" w:styleId="NoSpacing">
    <w:name w:val="No Spacing"/>
    <w:link w:val="NoSpacingChar"/>
    <w:uiPriority w:val="1"/>
    <w:qFormat/>
    <w:rsid w:val="00B80DF3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0DF3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rsid w:val="007F0060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D56B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D56B2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Datenumber">
    <w:name w:val="Date &amp; number"/>
    <w:basedOn w:val="Normal"/>
    <w:link w:val="DatenumberCharChar"/>
    <w:rsid w:val="001D56B2"/>
    <w:pPr>
      <w:spacing w:line="264" w:lineRule="auto"/>
      <w:jc w:val="right"/>
    </w:pPr>
    <w:rPr>
      <w:color w:val="auto"/>
      <w:sz w:val="16"/>
      <w:szCs w:val="16"/>
    </w:rPr>
  </w:style>
  <w:style w:type="character" w:customStyle="1" w:styleId="DatenumberCharChar">
    <w:name w:val="Date &amp; number Char Char"/>
    <w:basedOn w:val="DefaultParagraphFont"/>
    <w:link w:val="Datenumber"/>
    <w:rsid w:val="001D56B2"/>
    <w:rPr>
      <w:rFonts w:asciiTheme="minorHAnsi" w:hAnsiTheme="minorHAnsi"/>
      <w:sz w:val="16"/>
      <w:szCs w:val="16"/>
    </w:rPr>
  </w:style>
  <w:style w:type="character" w:customStyle="1" w:styleId="rightalignedorangetextChar">
    <w:name w:val="right aligned orange text Char"/>
    <w:basedOn w:val="DefaultParagraphFont"/>
    <w:link w:val="rightalignedorangetext"/>
    <w:rsid w:val="001D56B2"/>
    <w:rPr>
      <w:rFonts w:asciiTheme="minorHAnsi" w:hAnsiTheme="minorHAnsi"/>
      <w:color w:val="4B4545" w:themeColor="accent6" w:themeShade="80"/>
      <w:sz w:val="16"/>
      <w:szCs w:val="16"/>
    </w:rPr>
  </w:style>
  <w:style w:type="paragraph" w:customStyle="1" w:styleId="leftalignedgraytext">
    <w:name w:val="left aligned gray text"/>
    <w:basedOn w:val="Normal"/>
    <w:rsid w:val="001D56B2"/>
    <w:pPr>
      <w:spacing w:line="312" w:lineRule="auto"/>
    </w:pPr>
    <w:rPr>
      <w:color w:val="7F7F7F" w:themeColor="text1" w:themeTint="80"/>
      <w:sz w:val="16"/>
      <w:szCs w:val="20"/>
    </w:rPr>
  </w:style>
  <w:style w:type="paragraph" w:customStyle="1" w:styleId="rightalignedorangetext">
    <w:name w:val="right aligned orange text"/>
    <w:basedOn w:val="Normal"/>
    <w:link w:val="rightalignedorangetextChar"/>
    <w:rsid w:val="001D56B2"/>
    <w:pPr>
      <w:spacing w:line="264" w:lineRule="auto"/>
      <w:jc w:val="right"/>
    </w:pPr>
    <w:rPr>
      <w:color w:val="4B4545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fisur/Library/Containers/com.microsoft.Word/Data/Library/Caches/3081/TM10284915/Credit%20memo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E6105E3310074EA2B2EAEB61E0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5B0B0-DC02-A44C-B216-2B421AE41894}"/>
      </w:docPartPr>
      <w:docPartBody>
        <w:p w:rsidR="0078614A" w:rsidRDefault="000F2280" w:rsidP="000F2280">
          <w:pPr>
            <w:pStyle w:val="92E6105E3310074EA2B2EAEB61E0B8A0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783F4BE6E174364C889334CF99BAB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4AC35-83DE-5F43-ADC5-601DC46FD536}"/>
      </w:docPartPr>
      <w:docPartBody>
        <w:p w:rsidR="0078614A" w:rsidRDefault="000F2280" w:rsidP="000F2280">
          <w:pPr>
            <w:pStyle w:val="783F4BE6E174364C889334CF99BAB743"/>
          </w:pPr>
          <w:r>
            <w:rPr>
              <w:rStyle w:val="PlaceholderText"/>
            </w:rPr>
            <w:t>[City, ST  ZIP Code</w:t>
          </w:r>
        </w:p>
      </w:docPartBody>
    </w:docPart>
    <w:docPart>
      <w:docPartPr>
        <w:name w:val="BD4836DBB9DB6C4A8C3EED67E5A79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5C12B-9E80-CC4D-9F20-0F0B79714DA9}"/>
      </w:docPartPr>
      <w:docPartBody>
        <w:p w:rsidR="0078614A" w:rsidRDefault="000F2280" w:rsidP="000F2280">
          <w:pPr>
            <w:pStyle w:val="BD4836DBB9DB6C4A8C3EED67E5A796F3"/>
          </w:pPr>
          <w:r>
            <w:t>[000-000-0000]</w:t>
          </w:r>
        </w:p>
      </w:docPartBody>
    </w:docPart>
    <w:docPart>
      <w:docPartPr>
        <w:name w:val="DFFCCCC9A45B164BA4E4F9BE0436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74A8-B3D3-F547-9024-149A755EFA5E}"/>
      </w:docPartPr>
      <w:docPartBody>
        <w:p w:rsidR="0078614A" w:rsidRDefault="000F2280" w:rsidP="000F2280">
          <w:pPr>
            <w:pStyle w:val="DFFCCCC9A45B164BA4E4F9BE04362889"/>
          </w:pPr>
          <w:r>
            <w:t>[000-000-0000]</w:t>
          </w:r>
        </w:p>
      </w:docPartBody>
    </w:docPart>
    <w:docPart>
      <w:docPartPr>
        <w:name w:val="2F633366CF2487439AB04E600FEA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88E7-82AE-4D49-9B4C-AD6E37E8E733}"/>
      </w:docPartPr>
      <w:docPartBody>
        <w:p w:rsidR="0078614A" w:rsidRDefault="000F2280" w:rsidP="000F2280">
          <w:pPr>
            <w:pStyle w:val="2F633366CF2487439AB04E600FEA7A03"/>
          </w:pPr>
          <w:r>
            <w:rPr>
              <w:rStyle w:val="PlaceholderText"/>
            </w:rPr>
            <w:t>[e-mail]</w:t>
          </w:r>
        </w:p>
      </w:docPartBody>
    </w:docPart>
    <w:docPart>
      <w:docPartPr>
        <w:name w:val="5DF9FB06D60C204EAD2F8AD7EB797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E7EE0-28EE-3A47-9976-669B8705F129}"/>
      </w:docPartPr>
      <w:docPartBody>
        <w:p w:rsidR="00000000" w:rsidRDefault="0078614A" w:rsidP="0078614A">
          <w:pPr>
            <w:pStyle w:val="5DF9FB06D60C204EAD2F8AD7EB797F69"/>
          </w:pPr>
          <w:r>
            <w:t>[000-000-0000]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A7"/>
    <w:rsid w:val="000F2280"/>
    <w:rsid w:val="00625406"/>
    <w:rsid w:val="006307A7"/>
    <w:rsid w:val="0078614A"/>
    <w:rsid w:val="00D91847"/>
    <w:rsid w:val="00E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14A"/>
    <w:rPr>
      <w:color w:val="808080"/>
    </w:rPr>
  </w:style>
  <w:style w:type="paragraph" w:customStyle="1" w:styleId="01AA43F1EBA1BC40A34A376C0FB187D6">
    <w:name w:val="01AA43F1EBA1BC40A34A376C0FB187D6"/>
  </w:style>
  <w:style w:type="paragraph" w:customStyle="1" w:styleId="1921D28D047E4446B4B8812E19431943">
    <w:name w:val="1921D28D047E4446B4B8812E19431943"/>
  </w:style>
  <w:style w:type="paragraph" w:customStyle="1" w:styleId="96695E93BC99F54F98F0F9B4EB36F7C9">
    <w:name w:val="96695E93BC99F54F98F0F9B4EB36F7C9"/>
  </w:style>
  <w:style w:type="paragraph" w:customStyle="1" w:styleId="794D5E153BB0B34190747A638F7CD4D7">
    <w:name w:val="794D5E153BB0B34190747A638F7CD4D7"/>
    <w:rsid w:val="006307A7"/>
  </w:style>
  <w:style w:type="paragraph" w:customStyle="1" w:styleId="8C072C5FED6E3249BDD9F0C407A11A53">
    <w:name w:val="8C072C5FED6E3249BDD9F0C407A11A53"/>
    <w:rsid w:val="006307A7"/>
  </w:style>
  <w:style w:type="paragraph" w:customStyle="1" w:styleId="94A3C89ACFE9AA45B02A32D5AE631808">
    <w:name w:val="94A3C89ACFE9AA45B02A32D5AE631808"/>
    <w:rsid w:val="006307A7"/>
  </w:style>
  <w:style w:type="paragraph" w:customStyle="1" w:styleId="34BD7343AAF7A640866EB3D8BA063076">
    <w:name w:val="34BD7343AAF7A640866EB3D8BA063076"/>
    <w:rsid w:val="006307A7"/>
  </w:style>
  <w:style w:type="paragraph" w:customStyle="1" w:styleId="936B4F6D929CCC48B267EACD191F0C29">
    <w:name w:val="936B4F6D929CCC48B267EACD191F0C29"/>
    <w:rsid w:val="006307A7"/>
  </w:style>
  <w:style w:type="paragraph" w:customStyle="1" w:styleId="76D3FE2138ECDD49BE150B3614FAE95C">
    <w:name w:val="76D3FE2138ECDD49BE150B3614FAE95C"/>
    <w:rsid w:val="006307A7"/>
  </w:style>
  <w:style w:type="paragraph" w:customStyle="1" w:styleId="FD22C6DB8CC0F142BA3C64346166E950">
    <w:name w:val="FD22C6DB8CC0F142BA3C64346166E950"/>
    <w:rsid w:val="006307A7"/>
  </w:style>
  <w:style w:type="paragraph" w:customStyle="1" w:styleId="B7A7556B2D42004F9884AC64F401F77F">
    <w:name w:val="B7A7556B2D42004F9884AC64F401F77F"/>
    <w:rsid w:val="000F2280"/>
  </w:style>
  <w:style w:type="paragraph" w:customStyle="1" w:styleId="8CA2FCEBFA56ED44A99F0A1394110C68">
    <w:name w:val="8CA2FCEBFA56ED44A99F0A1394110C68"/>
    <w:rsid w:val="000F2280"/>
  </w:style>
  <w:style w:type="paragraph" w:customStyle="1" w:styleId="04F3AD98397D5D43BDBA2DE4FA3EBA2E">
    <w:name w:val="04F3AD98397D5D43BDBA2DE4FA3EBA2E"/>
    <w:rsid w:val="000F2280"/>
  </w:style>
  <w:style w:type="paragraph" w:customStyle="1" w:styleId="57C5912B1DC715499EF9A30F29CBBF38">
    <w:name w:val="57C5912B1DC715499EF9A30F29CBBF38"/>
    <w:rsid w:val="000F2280"/>
  </w:style>
  <w:style w:type="paragraph" w:customStyle="1" w:styleId="CA9218ABB7E29648A585F5D383011E71">
    <w:name w:val="CA9218ABB7E29648A585F5D383011E71"/>
    <w:rsid w:val="000F2280"/>
  </w:style>
  <w:style w:type="paragraph" w:customStyle="1" w:styleId="4AFBC5FB03138D4B87CCD1B99D5A5B02">
    <w:name w:val="4AFBC5FB03138D4B87CCD1B99D5A5B02"/>
    <w:rsid w:val="000F2280"/>
  </w:style>
  <w:style w:type="paragraph" w:customStyle="1" w:styleId="A11711612F277B44B987BAB77EEF7229">
    <w:name w:val="A11711612F277B44B987BAB77EEF7229"/>
    <w:rsid w:val="000F2280"/>
  </w:style>
  <w:style w:type="paragraph" w:customStyle="1" w:styleId="92E6105E3310074EA2B2EAEB61E0B8A0">
    <w:name w:val="92E6105E3310074EA2B2EAEB61E0B8A0"/>
    <w:rsid w:val="000F2280"/>
  </w:style>
  <w:style w:type="paragraph" w:customStyle="1" w:styleId="783F4BE6E174364C889334CF99BAB743">
    <w:name w:val="783F4BE6E174364C889334CF99BAB743"/>
    <w:rsid w:val="000F2280"/>
  </w:style>
  <w:style w:type="paragraph" w:customStyle="1" w:styleId="BD4836DBB9DB6C4A8C3EED67E5A796F3">
    <w:name w:val="BD4836DBB9DB6C4A8C3EED67E5A796F3"/>
    <w:rsid w:val="000F2280"/>
  </w:style>
  <w:style w:type="paragraph" w:customStyle="1" w:styleId="DFFCCCC9A45B164BA4E4F9BE04362889">
    <w:name w:val="DFFCCCC9A45B164BA4E4F9BE04362889"/>
    <w:rsid w:val="000F2280"/>
  </w:style>
  <w:style w:type="paragraph" w:customStyle="1" w:styleId="2F633366CF2487439AB04E600FEA7A03">
    <w:name w:val="2F633366CF2487439AB04E600FEA7A03"/>
    <w:rsid w:val="000F2280"/>
  </w:style>
  <w:style w:type="paragraph" w:customStyle="1" w:styleId="3E233B9E080D3648A68E0E511C277470">
    <w:name w:val="3E233B9E080D3648A68E0E511C277470"/>
    <w:rsid w:val="000F2280"/>
  </w:style>
  <w:style w:type="paragraph" w:customStyle="1" w:styleId="C20892E1D1E22A4A8F98607768E30654">
    <w:name w:val="C20892E1D1E22A4A8F98607768E30654"/>
    <w:rsid w:val="000F2280"/>
  </w:style>
  <w:style w:type="paragraph" w:customStyle="1" w:styleId="2CDA7E646615F047890CB5622D2019EF">
    <w:name w:val="2CDA7E646615F047890CB5622D2019EF"/>
    <w:rsid w:val="000F2280"/>
  </w:style>
  <w:style w:type="paragraph" w:customStyle="1" w:styleId="E6A01F20AD87A54A9FDE0F5B4D4AF96E">
    <w:name w:val="E6A01F20AD87A54A9FDE0F5B4D4AF96E"/>
    <w:rsid w:val="000F2280"/>
  </w:style>
  <w:style w:type="paragraph" w:customStyle="1" w:styleId="8587E4C4242070458FF1D518CBE87330">
    <w:name w:val="8587E4C4242070458FF1D518CBE87330"/>
    <w:rsid w:val="000F2280"/>
  </w:style>
  <w:style w:type="paragraph" w:customStyle="1" w:styleId="2020A29C3A0B664B895356D2E2C44277">
    <w:name w:val="2020A29C3A0B664B895356D2E2C44277"/>
    <w:rsid w:val="000F2280"/>
  </w:style>
  <w:style w:type="paragraph" w:customStyle="1" w:styleId="9AC07C45DB7AD34387F6597582744B80">
    <w:name w:val="9AC07C45DB7AD34387F6597582744B80"/>
    <w:rsid w:val="000F2280"/>
  </w:style>
  <w:style w:type="paragraph" w:customStyle="1" w:styleId="C5EB7A7628237E469261E3F9BF21A547">
    <w:name w:val="C5EB7A7628237E469261E3F9BF21A547"/>
    <w:rsid w:val="000F2280"/>
  </w:style>
  <w:style w:type="paragraph" w:customStyle="1" w:styleId="E7FAF5765442EE4F9A12864485374446">
    <w:name w:val="E7FAF5765442EE4F9A12864485374446"/>
    <w:rsid w:val="000F2280"/>
  </w:style>
  <w:style w:type="paragraph" w:customStyle="1" w:styleId="6430401B6D9700489E38879BC8C38572">
    <w:name w:val="6430401B6D9700489E38879BC8C38572"/>
    <w:rsid w:val="000F2280"/>
  </w:style>
  <w:style w:type="paragraph" w:customStyle="1" w:styleId="9389B2EE0153124EA1120737EB4AFA67">
    <w:name w:val="9389B2EE0153124EA1120737EB4AFA67"/>
    <w:rsid w:val="000F2280"/>
  </w:style>
  <w:style w:type="paragraph" w:customStyle="1" w:styleId="D405459100CF3A4F91F7C518718FF2F3">
    <w:name w:val="D405459100CF3A4F91F7C518718FF2F3"/>
    <w:rsid w:val="000F2280"/>
  </w:style>
  <w:style w:type="paragraph" w:customStyle="1" w:styleId="4661E01F7A116942A1310FB171DBED05">
    <w:name w:val="4661E01F7A116942A1310FB171DBED05"/>
    <w:rsid w:val="000F2280"/>
  </w:style>
  <w:style w:type="paragraph" w:customStyle="1" w:styleId="2F90BE39FAF206488316F0F066F77445">
    <w:name w:val="2F90BE39FAF206488316F0F066F77445"/>
    <w:rsid w:val="000F2280"/>
  </w:style>
  <w:style w:type="paragraph" w:customStyle="1" w:styleId="A41CD092929B1F43BD7CDAFB93224A1C">
    <w:name w:val="A41CD092929B1F43BD7CDAFB93224A1C"/>
    <w:rsid w:val="000F2280"/>
  </w:style>
  <w:style w:type="paragraph" w:customStyle="1" w:styleId="218464C976965F4ABDE90E58F68C5B7B">
    <w:name w:val="218464C976965F4ABDE90E58F68C5B7B"/>
    <w:rsid w:val="000F2280"/>
  </w:style>
  <w:style w:type="paragraph" w:customStyle="1" w:styleId="98B1E84CA368AC428874568DBBCBDD9D">
    <w:name w:val="98B1E84CA368AC428874568DBBCBDD9D"/>
    <w:rsid w:val="000F2280"/>
  </w:style>
  <w:style w:type="paragraph" w:customStyle="1" w:styleId="D71846A815DB484D8D9591ADD6EEBF07">
    <w:name w:val="D71846A815DB484D8D9591ADD6EEBF07"/>
    <w:rsid w:val="000F2280"/>
  </w:style>
  <w:style w:type="paragraph" w:customStyle="1" w:styleId="B0C324418BAB2F4EAB62C771561BA655">
    <w:name w:val="B0C324418BAB2F4EAB62C771561BA655"/>
    <w:rsid w:val="000F2280"/>
  </w:style>
  <w:style w:type="paragraph" w:customStyle="1" w:styleId="A1C82F2773F7A24A9F55EDFD4EB94CA5">
    <w:name w:val="A1C82F2773F7A24A9F55EDFD4EB94CA5"/>
    <w:rsid w:val="000F2280"/>
  </w:style>
  <w:style w:type="paragraph" w:customStyle="1" w:styleId="059DFD135BE348408E91278C7509330E">
    <w:name w:val="059DFD135BE348408E91278C7509330E"/>
    <w:rsid w:val="000F2280"/>
  </w:style>
  <w:style w:type="paragraph" w:customStyle="1" w:styleId="1C6D444205C1D74386D38C875FD38534">
    <w:name w:val="1C6D444205C1D74386D38C875FD38534"/>
    <w:rsid w:val="000F2280"/>
  </w:style>
  <w:style w:type="paragraph" w:customStyle="1" w:styleId="C816D1524A3DE3478004D0F13181F64C">
    <w:name w:val="C816D1524A3DE3478004D0F13181F64C"/>
    <w:rsid w:val="000F2280"/>
  </w:style>
  <w:style w:type="paragraph" w:customStyle="1" w:styleId="48E4D923C7F85A49BA755D7F3C986BF9">
    <w:name w:val="48E4D923C7F85A49BA755D7F3C986BF9"/>
    <w:rsid w:val="000F2280"/>
  </w:style>
  <w:style w:type="paragraph" w:customStyle="1" w:styleId="1EB45A3892FBAF468866E9464587762E">
    <w:name w:val="1EB45A3892FBAF468866E9464587762E"/>
    <w:rsid w:val="000F2280"/>
  </w:style>
  <w:style w:type="paragraph" w:customStyle="1" w:styleId="DEB6C44EA5EF90449D6D92230A021BE8">
    <w:name w:val="DEB6C44EA5EF90449D6D92230A021BE8"/>
    <w:rsid w:val="000F2280"/>
  </w:style>
  <w:style w:type="paragraph" w:customStyle="1" w:styleId="A25421F7FA690A4E9BACC6AF73D7F7D5">
    <w:name w:val="A25421F7FA690A4E9BACC6AF73D7F7D5"/>
    <w:rsid w:val="000F2280"/>
  </w:style>
  <w:style w:type="paragraph" w:customStyle="1" w:styleId="C362A8C41C736545A405924E4ACEF318">
    <w:name w:val="C362A8C41C736545A405924E4ACEF318"/>
    <w:rsid w:val="000F2280"/>
  </w:style>
  <w:style w:type="paragraph" w:customStyle="1" w:styleId="5DF9FB06D60C204EAD2F8AD7EB797F69">
    <w:name w:val="5DF9FB06D60C204EAD2F8AD7EB797F69"/>
    <w:rsid w:val="0078614A"/>
  </w:style>
  <w:style w:type="paragraph" w:customStyle="1" w:styleId="6641A37DAE590B42B99A72069D29A2BF">
    <w:name w:val="6641A37DAE590B42B99A72069D29A2BF"/>
    <w:rsid w:val="0078614A"/>
  </w:style>
  <w:style w:type="paragraph" w:customStyle="1" w:styleId="09A03676CAD81D4E8142D60A35FCD68D">
    <w:name w:val="09A03676CAD81D4E8142D60A35FCD68D"/>
    <w:rsid w:val="0078614A"/>
  </w:style>
  <w:style w:type="paragraph" w:customStyle="1" w:styleId="7D3DE412C871BB48BB4F93DD88EA20D0">
    <w:name w:val="7D3DE412C871BB48BB4F93DD88EA20D0"/>
    <w:rsid w:val="0078614A"/>
  </w:style>
  <w:style w:type="paragraph" w:customStyle="1" w:styleId="915F223DDE54694DAA98761B3B806CFA">
    <w:name w:val="915F223DDE54694DAA98761B3B806CFA"/>
    <w:rsid w:val="0078614A"/>
  </w:style>
  <w:style w:type="paragraph" w:customStyle="1" w:styleId="3813DEC16B09BF4BBEEDA8F3BE86DADF">
    <w:name w:val="3813DEC16B09BF4BBEEDA8F3BE86DADF"/>
    <w:rsid w:val="0078614A"/>
  </w:style>
  <w:style w:type="paragraph" w:customStyle="1" w:styleId="222F4E3A5F7DE2448EF1BE61C8A28903">
    <w:name w:val="222F4E3A5F7DE2448EF1BE61C8A28903"/>
    <w:rsid w:val="0078614A"/>
  </w:style>
  <w:style w:type="paragraph" w:customStyle="1" w:styleId="AE847CC5B23235419E3C4D40C2F55EB0">
    <w:name w:val="AE847CC5B23235419E3C4D40C2F55EB0"/>
    <w:rsid w:val="0078614A"/>
  </w:style>
  <w:style w:type="paragraph" w:customStyle="1" w:styleId="CD463C7C05BD2840A5AE0DE6111953DB">
    <w:name w:val="CD463C7C05BD2840A5AE0DE6111953DB"/>
    <w:rsid w:val="0078614A"/>
  </w:style>
  <w:style w:type="paragraph" w:customStyle="1" w:styleId="DC3F045D93E47C42BEEBE47DFD6082EC">
    <w:name w:val="DC3F045D93E47C42BEEBE47DFD6082EC"/>
    <w:rsid w:val="0078614A"/>
  </w:style>
  <w:style w:type="paragraph" w:customStyle="1" w:styleId="56EBA4F78FB7FC408F3357A80544871A">
    <w:name w:val="56EBA4F78FB7FC408F3357A80544871A"/>
    <w:rsid w:val="0078614A"/>
  </w:style>
  <w:style w:type="paragraph" w:customStyle="1" w:styleId="1E41392D9191FD48BCAECFEA39902802">
    <w:name w:val="1E41392D9191FD48BCAECFEA39902802"/>
    <w:rsid w:val="0078614A"/>
  </w:style>
  <w:style w:type="paragraph" w:customStyle="1" w:styleId="1BE1421575FC8042AB4899C1455E2C1F">
    <w:name w:val="1BE1421575FC8042AB4899C1455E2C1F"/>
    <w:rsid w:val="0078614A"/>
  </w:style>
  <w:style w:type="paragraph" w:customStyle="1" w:styleId="8F053084EC56C54EA7466E2E9F2BCB2E">
    <w:name w:val="8F053084EC56C54EA7466E2E9F2BCB2E"/>
    <w:rsid w:val="0078614A"/>
  </w:style>
  <w:style w:type="paragraph" w:customStyle="1" w:styleId="BED36BEE870F6C4FAB7A93D272199B5D">
    <w:name w:val="BED36BEE870F6C4FAB7A93D272199B5D"/>
    <w:rsid w:val="0078614A"/>
  </w:style>
  <w:style w:type="paragraph" w:customStyle="1" w:styleId="3EF337A3F5AA79418E51BD7DF0331B1B">
    <w:name w:val="3EF337A3F5AA79418E51BD7DF0331B1B"/>
    <w:rsid w:val="0078614A"/>
  </w:style>
  <w:style w:type="paragraph" w:customStyle="1" w:styleId="8C1FFEA0CCE8AD428E2B8A38BCC76895">
    <w:name w:val="8C1FFEA0CCE8AD428E2B8A38BCC76895"/>
    <w:rsid w:val="0078614A"/>
  </w:style>
  <w:style w:type="paragraph" w:customStyle="1" w:styleId="1FB9B9DACBB33F4998946D10411A05E5">
    <w:name w:val="1FB9B9DACBB33F4998946D10411A05E5"/>
    <w:rsid w:val="0078614A"/>
  </w:style>
  <w:style w:type="paragraph" w:customStyle="1" w:styleId="63D1A4873DE2F5418EA7A882FEAC74C2">
    <w:name w:val="63D1A4873DE2F5418EA7A882FEAC74C2"/>
    <w:rsid w:val="0078614A"/>
  </w:style>
  <w:style w:type="paragraph" w:customStyle="1" w:styleId="3445CC7F77428C4D85A95002B48B1ECE">
    <w:name w:val="3445CC7F77428C4D85A95002B48B1ECE"/>
    <w:rsid w:val="0078614A"/>
  </w:style>
  <w:style w:type="paragraph" w:customStyle="1" w:styleId="31394EF53F7E694B9C7F7E4220DC855A">
    <w:name w:val="31394EF53F7E694B9C7F7E4220DC855A"/>
    <w:rsid w:val="0078614A"/>
  </w:style>
  <w:style w:type="paragraph" w:customStyle="1" w:styleId="1906510ECA2EB0418E8CE71A001C576A">
    <w:name w:val="1906510ECA2EB0418E8CE71A001C576A"/>
    <w:rsid w:val="0078614A"/>
  </w:style>
  <w:style w:type="paragraph" w:customStyle="1" w:styleId="409702DEC2DED244877995D2B8762E5D">
    <w:name w:val="409702DEC2DED244877995D2B8762E5D"/>
    <w:rsid w:val="0078614A"/>
  </w:style>
  <w:style w:type="paragraph" w:customStyle="1" w:styleId="EDB689B2F3BC3948AF20AF5DF0169CFB">
    <w:name w:val="EDB689B2F3BC3948AF20AF5DF0169CFB"/>
    <w:rsid w:val="0078614A"/>
  </w:style>
  <w:style w:type="paragraph" w:customStyle="1" w:styleId="43050D972414634896A1B5681AF01A7A">
    <w:name w:val="43050D972414634896A1B5681AF01A7A"/>
    <w:rsid w:val="0078614A"/>
  </w:style>
  <w:style w:type="paragraph" w:customStyle="1" w:styleId="2590CF30FD55BA498BC7FAA275DAB391">
    <w:name w:val="2590CF30FD55BA498BC7FAA275DAB391"/>
    <w:rsid w:val="00786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2009-05-30T21:50:06+00:00</AssetStart>
    <PublishStatusLookup xmlns="4873beb7-5857-4685-be1f-d57550cc96cc">
      <Value>273064</Value>
      <Value>1282022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Credit memo (Green Gradient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TP010284915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171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Credit memo (Green Gradient design)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144257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E7F9229-2102-414E-9AEE-653C6E6DA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AC978-1A15-42F4-8914-0068CC903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75CCF-3AA1-4CF0-84F2-FF672DBF6C3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Credit memo (Green Gradient design).dotx</Template>
  <TotalTime>90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memo (Green Gradient design)</vt:lpstr>
    </vt:vector>
  </TitlesOfParts>
  <Company>Microsoft Corporation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(Green Gradient design)</dc:title>
  <dc:creator>Nafisur Rahman</dc:creator>
  <cp:lastModifiedBy>Nafisur Rahman</cp:lastModifiedBy>
  <cp:revision>12</cp:revision>
  <cp:lastPrinted>2008-07-24T22:49:00Z</cp:lastPrinted>
  <dcterms:created xsi:type="dcterms:W3CDTF">2016-11-21T08:58:00Z</dcterms:created>
  <dcterms:modified xsi:type="dcterms:W3CDTF">2016-11-24T04:26:00Z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448;#zwd140;#95;#zwd120;#79;#tpl120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